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5B2E8" w14:textId="597FECFD" w:rsidR="001E501D" w:rsidRPr="00F00D23" w:rsidRDefault="0055578F" w:rsidP="00F00D23">
      <w:pPr>
        <w:pStyle w:val="Title"/>
      </w:pPr>
      <w:r w:rsidRPr="00F00D2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1EFAC9C3" wp14:editId="018E45E6">
                <wp:simplePos x="0" y="0"/>
                <wp:positionH relativeFrom="page">
                  <wp:posOffset>5334000</wp:posOffset>
                </wp:positionH>
                <wp:positionV relativeFrom="page">
                  <wp:posOffset>400050</wp:posOffset>
                </wp:positionV>
                <wp:extent cx="2095500" cy="99631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99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262F3" w14:textId="5C4DC066" w:rsidR="00F00D23" w:rsidRPr="00862E37" w:rsidRDefault="005F6967" w:rsidP="00862E37">
                            <w:pPr>
                              <w:pStyle w:val="Contactinfo"/>
                            </w:pPr>
                            <w:r>
                              <w:t>acdeimund@gmail.com</w:t>
                            </w:r>
                          </w:p>
                          <w:p w14:paraId="79EAD772" w14:textId="04E55A3D" w:rsidR="00F00D23" w:rsidRPr="00862E37" w:rsidRDefault="005F6967" w:rsidP="00862E37">
                            <w:pPr>
                              <w:pStyle w:val="Contactinfo"/>
                            </w:pPr>
                            <w:r>
                              <w:t>Warrenton, Mo. 63383</w:t>
                            </w:r>
                          </w:p>
                          <w:p w14:paraId="41582215" w14:textId="58840C61" w:rsidR="00F00D23" w:rsidRPr="00862E37" w:rsidRDefault="005F6967" w:rsidP="00862E37">
                            <w:pPr>
                              <w:pStyle w:val="Contactinfo"/>
                            </w:pPr>
                            <w:hyperlink r:id="rId9" w:history="1">
                              <w:r w:rsidRPr="009355E0">
                                <w:rPr>
                                  <w:rStyle w:val="Hyperlink"/>
                                </w:rPr>
                                <w:t>github.com/Aaron-Deimund</w:t>
                              </w:r>
                            </w:hyperlink>
                          </w:p>
                          <w:p w14:paraId="6D20483B" w14:textId="7387EA07" w:rsidR="0055578F" w:rsidRPr="00862E37" w:rsidRDefault="009355E0" w:rsidP="009355E0">
                            <w:pPr>
                              <w:pStyle w:val="Contactinfo"/>
                            </w:pPr>
                            <w:hyperlink r:id="rId10" w:history="1">
                              <w:r w:rsidRPr="009355E0">
                                <w:rPr>
                                  <w:rStyle w:val="Hyperlink"/>
                                </w:rPr>
                                <w:t>linkedin.com/in/aaron-deimund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AC9C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20pt;margin-top:31.5pt;width:165pt;height:78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" filled="f" stroked="f">
                <v:textbox>
                  <w:txbxContent>
                    <w:p w14:paraId="3B9262F3" w14:textId="5C4DC066" w:rsidR="00F00D23" w:rsidRPr="00862E37" w:rsidRDefault="005F6967" w:rsidP="00862E37">
                      <w:pPr>
                        <w:pStyle w:val="Contactinfo"/>
                      </w:pPr>
                      <w:r>
                        <w:t>acdeimund@gmail.com</w:t>
                      </w:r>
                    </w:p>
                    <w:p w14:paraId="79EAD772" w14:textId="04E55A3D" w:rsidR="00F00D23" w:rsidRPr="00862E37" w:rsidRDefault="005F6967" w:rsidP="00862E37">
                      <w:pPr>
                        <w:pStyle w:val="Contactinfo"/>
                      </w:pPr>
                      <w:r>
                        <w:t>Warrenton, Mo. 63383</w:t>
                      </w:r>
                    </w:p>
                    <w:p w14:paraId="41582215" w14:textId="58840C61" w:rsidR="00F00D23" w:rsidRPr="00862E37" w:rsidRDefault="005F6967" w:rsidP="00862E37">
                      <w:pPr>
                        <w:pStyle w:val="Contactinfo"/>
                      </w:pPr>
                      <w:hyperlink r:id="rId11" w:history="1">
                        <w:r w:rsidRPr="009355E0">
                          <w:rPr>
                            <w:rStyle w:val="Hyperlink"/>
                          </w:rPr>
                          <w:t>github.com/Aaron-Deimund</w:t>
                        </w:r>
                      </w:hyperlink>
                    </w:p>
                    <w:p w14:paraId="6D20483B" w14:textId="7387EA07" w:rsidR="0055578F" w:rsidRPr="00862E37" w:rsidRDefault="009355E0" w:rsidP="009355E0">
                      <w:pPr>
                        <w:pStyle w:val="Contactinfo"/>
                      </w:pPr>
                      <w:hyperlink r:id="rId12" w:history="1">
                        <w:r w:rsidRPr="009355E0">
                          <w:rPr>
                            <w:rStyle w:val="Hyperlink"/>
                          </w:rPr>
                          <w:t>linkedin.com/in/aaron-deimund</w:t>
                        </w:r>
                      </w:hyperlink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F00D2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2603FB6E" wp14:editId="3F66F9CE">
                <wp:simplePos x="0" y="0"/>
                <wp:positionH relativeFrom="page">
                  <wp:posOffset>5130800</wp:posOffset>
                </wp:positionH>
                <wp:positionV relativeFrom="page">
                  <wp:posOffset>457200</wp:posOffset>
                </wp:positionV>
                <wp:extent cx="164465" cy="795655"/>
                <wp:effectExtent l="0" t="0" r="6985" b="4445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795655"/>
                          <a:chOff x="1060" y="0"/>
                          <a:chExt cx="160441" cy="796825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 descr="Email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60" y="0"/>
                            <a:ext cx="160441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 descr="Hom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60" y="211195"/>
                            <a:ext cx="160441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 descr="Programmer mal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106" y="422860"/>
                            <a:ext cx="158349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 descr="Cycle with peopl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106" y="634265"/>
                            <a:ext cx="158349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3E4F0B" id="Group 11" o:spid="_x0000_s1026" alt="Group of contact info icons" style="position:absolute;margin-left:404pt;margin-top:36pt;width:12.95pt;height:62.65pt;z-index:251674624;mso-position-horizontal-relative:page;mso-position-vertical-relative:page;mso-width-relative:margin;mso-height-relative:margin" coordorigin="10" coordsize="1604,796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alt="Email with solid fill" style="position:absolute;left:10;width:160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">
                  <v:imagedata r:id="rId21" o:title="Email with solid fill"/>
                </v:shape>
                <v:shape id="Graphic 22" o:spid="_x0000_s1028" type="#_x0000_t75" alt="Home with solid fill" style="position:absolute;left:10;top:2111;width:160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">
                  <v:imagedata r:id="rId22" o:title="Home with solid fill"/>
                </v:shape>
                <v:shape id="Graphic 23" o:spid="_x0000_s1029" type="#_x0000_t75" alt="Programmer male with solid fill" style="position:absolute;left:21;top:4228;width:1583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">
                  <v:imagedata r:id="rId23" o:title="Programmer male with solid fill"/>
                </v:shape>
                <v:shape id="Graphic 24" o:spid="_x0000_s1030" type="#_x0000_t75" alt="Cycle with people with solid fill" style="position:absolute;left:21;top:6342;width:1583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">
                  <v:imagedata r:id="rId24" o:title="Cycle with people with solid fill"/>
                </v:shape>
                <w10:wrap type="square" anchorx="page" anchory="page"/>
                <w10:anchorlock/>
              </v:group>
            </w:pict>
          </mc:Fallback>
        </mc:AlternateContent>
      </w:r>
      <w:r w:rsidR="0071059B" w:rsidRPr="00F00D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5D1FE6CF" wp14:editId="2BE67429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91440" cy="621792"/>
                <wp:effectExtent l="0" t="0" r="381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217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7D050" id="Rectangle 10" o:spid="_x0000_s1026" alt="&quot;&quot;" style="position:absolute;margin-left:36pt;margin-top:36pt;width:7.2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" fillcolor="#adadad [2414]" stroked="f" strokeweight="1pt">
                <w10:wrap anchorx="page" anchory="page"/>
                <w10:anchorlock/>
              </v:rect>
            </w:pict>
          </mc:Fallback>
        </mc:AlternateContent>
      </w:r>
      <w:r w:rsidR="005F6967">
        <w:t>Aaron Deimund</w:t>
      </w:r>
    </w:p>
    <w:p w14:paraId="4FCD4B44" w14:textId="4471A533" w:rsidR="0071059B" w:rsidRPr="0055578F" w:rsidRDefault="00F00D23" w:rsidP="0055578F">
      <w:pPr>
        <w:pStyle w:val="Subtitle"/>
      </w:pPr>
      <w:r w:rsidRPr="00F00D23">
        <w:t xml:space="preserve">SENIOR SOFTWARE </w:t>
      </w:r>
      <w:r w:rsidR="00C71CB1">
        <w:t>DEveloper</w:t>
      </w:r>
    </w:p>
    <w:p w14:paraId="11CD5981" w14:textId="5126692C" w:rsidR="0071059B" w:rsidRPr="00307FD9" w:rsidRDefault="00F00D23" w:rsidP="00710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43031506" wp14:editId="19DB553F">
                <wp:simplePos x="0" y="0"/>
                <wp:positionH relativeFrom="page">
                  <wp:posOffset>361950</wp:posOffset>
                </wp:positionH>
                <wp:positionV relativeFrom="page">
                  <wp:posOffset>2695575</wp:posOffset>
                </wp:positionV>
                <wp:extent cx="4800600" cy="69342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693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D413D" w14:textId="77777777" w:rsidR="00F00D23" w:rsidRPr="00F00D23" w:rsidRDefault="00F00D23" w:rsidP="00F00D23">
                            <w:pPr>
                              <w:pStyle w:val="Heading1"/>
                            </w:pPr>
                            <w:r w:rsidRPr="00F00D23">
                              <w:t>Work Experience</w:t>
                            </w:r>
                          </w:p>
                          <w:p w14:paraId="250CAC4F" w14:textId="77777777" w:rsidR="00F00D23" w:rsidRPr="00AE3DA9" w:rsidRDefault="00F00D23" w:rsidP="00AE3DA9">
                            <w:pPr>
                              <w:pStyle w:val="Smallspace"/>
                            </w:pPr>
                          </w:p>
                          <w:p w14:paraId="723B22F2" w14:textId="5E29178C" w:rsidR="00F00D23" w:rsidRPr="00DB7C3E" w:rsidRDefault="00F00D23" w:rsidP="0065772F">
                            <w:pPr>
                              <w:pStyle w:val="Heading2"/>
                            </w:pPr>
                            <w:r>
                              <w:t xml:space="preserve">Software </w:t>
                            </w:r>
                            <w:r w:rsidR="00C71CB1">
                              <w:t>Developer</w:t>
                            </w:r>
                          </w:p>
                          <w:p w14:paraId="61B88C5B" w14:textId="121BB146" w:rsidR="00F00D23" w:rsidRPr="0065772F" w:rsidRDefault="00C71CB1" w:rsidP="0065772F">
                            <w:pPr>
                              <w:pStyle w:val="Heading3"/>
                            </w:pPr>
                            <w:r>
                              <w:t>True Manufacturing</w:t>
                            </w:r>
                            <w:r w:rsidR="00F00D23" w:rsidRPr="0065772F">
                              <w:t>,</w:t>
                            </w:r>
                            <w:r>
                              <w:t xml:space="preserve"> St. Peters, Mo.</w:t>
                            </w:r>
                            <w:r w:rsidR="00F00D23" w:rsidRPr="0065772F">
                              <w:t xml:space="preserve"> | 20</w:t>
                            </w:r>
                            <w:r w:rsidR="000A00C1">
                              <w:t>19</w:t>
                            </w:r>
                            <w:r w:rsidR="00F00D23" w:rsidRPr="0065772F">
                              <w:t>- Present</w:t>
                            </w:r>
                          </w:p>
                          <w:p w14:paraId="7FD01D2E" w14:textId="77777777" w:rsidR="00684DFE" w:rsidRPr="00684DFE" w:rsidRDefault="00684DFE" w:rsidP="00684DFE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position w:val="9"/>
                                <w:szCs w:val="22"/>
                              </w:rPr>
                            </w:pPr>
                            <w:r w:rsidRPr="00684DFE">
                              <w:rPr>
                                <w:position w:val="9"/>
                                <w:szCs w:val="22"/>
                              </w:rPr>
                              <w:t>Initially brought on to assist with the upgrade of the Enterprise Resource Planning (ERP) software.</w:t>
                            </w:r>
                          </w:p>
                          <w:p w14:paraId="6DFC74F4" w14:textId="77777777" w:rsidR="00684DFE" w:rsidRPr="00684DFE" w:rsidRDefault="00684DFE" w:rsidP="00F41334">
                            <w:pPr>
                              <w:numPr>
                                <w:ilvl w:val="0"/>
                                <w:numId w:val="9"/>
                              </w:numPr>
                              <w:jc w:val="left"/>
                              <w:rPr>
                                <w:position w:val="9"/>
                                <w:szCs w:val="22"/>
                              </w:rPr>
                            </w:pPr>
                            <w:r w:rsidRPr="00684DFE">
                              <w:rPr>
                                <w:position w:val="9"/>
                                <w:szCs w:val="22"/>
                              </w:rPr>
                              <w:t>Transitioned to a full developer role, updating several legacy desktop and internal web applications.</w:t>
                            </w:r>
                          </w:p>
                          <w:p w14:paraId="091FAF9A" w14:textId="3BB9F2CE" w:rsidR="00684DFE" w:rsidRPr="00684DFE" w:rsidRDefault="00684DFE" w:rsidP="00684DFE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position w:val="9"/>
                                <w:szCs w:val="22"/>
                              </w:rPr>
                            </w:pPr>
                            <w:r w:rsidRPr="00684DFE">
                              <w:rPr>
                                <w:position w:val="9"/>
                                <w:szCs w:val="22"/>
                              </w:rPr>
                              <w:t>Utilized WordPress expertise to join the customer-facing team after the departure of a senior developer.</w:t>
                            </w:r>
                          </w:p>
                          <w:p w14:paraId="1FA05D45" w14:textId="77777777" w:rsidR="00684DFE" w:rsidRPr="00684DFE" w:rsidRDefault="00684DFE" w:rsidP="00684DFE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position w:val="9"/>
                                <w:szCs w:val="22"/>
                              </w:rPr>
                            </w:pPr>
                            <w:r w:rsidRPr="00684DFE">
                              <w:rPr>
                                <w:position w:val="9"/>
                                <w:szCs w:val="22"/>
                              </w:rPr>
                              <w:t>Led the successful rewrite of the customer-facing API, significantly improving performance, scalability, and maintainability.</w:t>
                            </w:r>
                          </w:p>
                          <w:p w14:paraId="7C58D261" w14:textId="4E8CEEF0" w:rsidR="00820835" w:rsidRDefault="00820835" w:rsidP="00820835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position w:val="9"/>
                                <w:szCs w:val="22"/>
                              </w:rPr>
                            </w:pPr>
                            <w:r>
                              <w:rPr>
                                <w:position w:val="9"/>
                                <w:szCs w:val="22"/>
                              </w:rPr>
                              <w:t>Lead</w:t>
                            </w:r>
                            <w:r w:rsidRPr="00820835">
                              <w:rPr>
                                <w:position w:val="9"/>
                                <w:szCs w:val="22"/>
                              </w:rPr>
                              <w:t xml:space="preserve"> developer in migrating the corporate website from Kentico to </w:t>
                            </w:r>
                            <w:proofErr w:type="spellStart"/>
                            <w:r w:rsidRPr="00820835">
                              <w:rPr>
                                <w:position w:val="9"/>
                                <w:szCs w:val="22"/>
                              </w:rPr>
                              <w:t>WPEngine</w:t>
                            </w:r>
                            <w:proofErr w:type="spellEnd"/>
                            <w:r w:rsidRPr="00820835">
                              <w:rPr>
                                <w:position w:val="9"/>
                                <w:szCs w:val="22"/>
                              </w:rPr>
                              <w:t>, improving site stability and content management.</w:t>
                            </w:r>
                          </w:p>
                          <w:p w14:paraId="62EAF078" w14:textId="6C6E612F" w:rsidR="00F00D23" w:rsidRDefault="00820835" w:rsidP="00820835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position w:val="9"/>
                                <w:szCs w:val="22"/>
                              </w:rPr>
                            </w:pPr>
                            <w:r w:rsidRPr="00820835">
                              <w:rPr>
                                <w:position w:val="9"/>
                                <w:szCs w:val="22"/>
                              </w:rPr>
                              <w:t>Le</w:t>
                            </w:r>
                            <w:r>
                              <w:rPr>
                                <w:position w:val="9"/>
                                <w:szCs w:val="22"/>
                              </w:rPr>
                              <w:t>a</w:t>
                            </w:r>
                            <w:r w:rsidRPr="00820835">
                              <w:rPr>
                                <w:position w:val="9"/>
                                <w:szCs w:val="22"/>
                              </w:rPr>
                              <w:t>d develop</w:t>
                            </w:r>
                            <w:r>
                              <w:rPr>
                                <w:position w:val="9"/>
                                <w:szCs w:val="22"/>
                              </w:rPr>
                              <w:t>er</w:t>
                            </w:r>
                            <w:r w:rsidRPr="00820835">
                              <w:rPr>
                                <w:position w:val="9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position w:val="9"/>
                                <w:szCs w:val="22"/>
                              </w:rPr>
                              <w:t>in the</w:t>
                            </w:r>
                            <w:r w:rsidRPr="00820835">
                              <w:rPr>
                                <w:position w:val="9"/>
                                <w:szCs w:val="22"/>
                              </w:rPr>
                              <w:t xml:space="preserve"> transition</w:t>
                            </w:r>
                            <w:r>
                              <w:rPr>
                                <w:position w:val="9"/>
                                <w:szCs w:val="22"/>
                              </w:rPr>
                              <w:t xml:space="preserve"> of</w:t>
                            </w:r>
                            <w:r w:rsidRPr="00820835">
                              <w:rPr>
                                <w:position w:val="9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position w:val="9"/>
                                <w:szCs w:val="22"/>
                              </w:rPr>
                              <w:t>our</w:t>
                            </w:r>
                            <w:r w:rsidRPr="00820835">
                              <w:rPr>
                                <w:position w:val="9"/>
                                <w:szCs w:val="22"/>
                              </w:rPr>
                              <w:t xml:space="preserve"> B2B ColdFusion eCommerce solution to Shopify</w:t>
                            </w:r>
                            <w:r>
                              <w:rPr>
                                <w:position w:val="9"/>
                                <w:szCs w:val="22"/>
                              </w:rPr>
                              <w:t>.</w:t>
                            </w:r>
                          </w:p>
                          <w:p w14:paraId="3B9941C1" w14:textId="77777777" w:rsidR="00820835" w:rsidRPr="00820835" w:rsidRDefault="00820835" w:rsidP="00820835">
                            <w:pPr>
                              <w:rPr>
                                <w:position w:val="9"/>
                                <w:szCs w:val="22"/>
                              </w:rPr>
                            </w:pPr>
                          </w:p>
                          <w:p w14:paraId="6A181AC9" w14:textId="0A4F6CCF" w:rsidR="00F00D23" w:rsidRPr="0065772F" w:rsidRDefault="00C71CB1" w:rsidP="0065772F">
                            <w:pPr>
                              <w:pStyle w:val="Heading2"/>
                            </w:pPr>
                            <w:r>
                              <w:t>Factory Department Lead</w:t>
                            </w:r>
                          </w:p>
                          <w:p w14:paraId="39C88024" w14:textId="264B15E3" w:rsidR="00F00D23" w:rsidRPr="0065772F" w:rsidRDefault="00D027F0" w:rsidP="0065772F">
                            <w:pPr>
                              <w:pStyle w:val="Heading3"/>
                            </w:pPr>
                            <w:r>
                              <w:t>True Manufacturing</w:t>
                            </w:r>
                            <w:r w:rsidRPr="0065772F">
                              <w:t>,</w:t>
                            </w:r>
                            <w:r>
                              <w:t xml:space="preserve"> St. Peters, Mo.</w:t>
                            </w:r>
                            <w:r w:rsidRPr="0065772F">
                              <w:t xml:space="preserve"> </w:t>
                            </w:r>
                            <w:r w:rsidR="00F00D23" w:rsidRPr="0065772F">
                              <w:t>| 20</w:t>
                            </w:r>
                            <w:r w:rsidR="000A00C1">
                              <w:t>07</w:t>
                            </w:r>
                            <w:r w:rsidR="00F00D23" w:rsidRPr="0065772F">
                              <w:t>- 20</w:t>
                            </w:r>
                            <w:r w:rsidR="000A00C1">
                              <w:t>19</w:t>
                            </w:r>
                          </w:p>
                          <w:p w14:paraId="46E57A4B" w14:textId="77777777" w:rsidR="00275521" w:rsidRPr="00275521" w:rsidRDefault="00275521" w:rsidP="00275521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</w:pPr>
                            <w:r w:rsidRPr="00275521">
                              <w:t>Promoted to Department Lead in 2012.</w:t>
                            </w:r>
                          </w:p>
                          <w:p w14:paraId="6C915DEB" w14:textId="77777777" w:rsidR="00275521" w:rsidRPr="00275521" w:rsidRDefault="00275521" w:rsidP="00275521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</w:pPr>
                            <w:r w:rsidRPr="00275521">
                              <w:t>Managed production goals, labor distribution, and workload balancing for line workers.</w:t>
                            </w:r>
                          </w:p>
                          <w:p w14:paraId="1FCCF5F0" w14:textId="77777777" w:rsidR="00275521" w:rsidRPr="00275521" w:rsidRDefault="00275521" w:rsidP="00275521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</w:pPr>
                            <w:r w:rsidRPr="00275521">
                              <w:t>Developed strategies to balance conflicting company objectives while maintaining efficiency.</w:t>
                            </w:r>
                          </w:p>
                          <w:p w14:paraId="24A1D4CB" w14:textId="299C2D53" w:rsidR="000A00C1" w:rsidRDefault="00275521" w:rsidP="00275521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</w:pPr>
                            <w:r w:rsidRPr="00275521">
                              <w:t>Created meaningful, challenging goals and actionable plans to achieve them</w:t>
                            </w:r>
                          </w:p>
                          <w:p w14:paraId="3BB56E20" w14:textId="77777777" w:rsidR="00275521" w:rsidRDefault="00275521" w:rsidP="0027552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/>
                            </w:pPr>
                          </w:p>
                          <w:p w14:paraId="1119B263" w14:textId="59962EEB" w:rsidR="000A00C1" w:rsidRPr="0065772F" w:rsidRDefault="000A00C1" w:rsidP="000A00C1">
                            <w:pPr>
                              <w:pStyle w:val="Heading2"/>
                            </w:pPr>
                            <w:r>
                              <w:t>Freelance Web Developer</w:t>
                            </w:r>
                          </w:p>
                          <w:p w14:paraId="21DD383D" w14:textId="6754371E" w:rsidR="000A00C1" w:rsidRPr="0065772F" w:rsidRDefault="000A00C1" w:rsidP="000A00C1">
                            <w:pPr>
                              <w:pStyle w:val="Heading3"/>
                            </w:pPr>
                            <w:r>
                              <w:t>Deimund Designs</w:t>
                            </w:r>
                            <w:r w:rsidRPr="0065772F">
                              <w:t xml:space="preserve"> | 20</w:t>
                            </w:r>
                            <w:r>
                              <w:t>15</w:t>
                            </w:r>
                            <w:r w:rsidRPr="0065772F">
                              <w:t>- 20</w:t>
                            </w:r>
                            <w:r>
                              <w:t>19</w:t>
                            </w:r>
                          </w:p>
                          <w:p w14:paraId="3EC33F72" w14:textId="01F7FC85" w:rsidR="000A00C1" w:rsidRPr="00D027F0" w:rsidRDefault="00D027F0" w:rsidP="00D027F0">
                            <w:pPr>
                              <w:pStyle w:val="ListBullet"/>
                              <w:rPr>
                                <w:rFonts w:cs="Times New Roman"/>
                                <w:color w:val="auto"/>
                                <w:position w:val="0"/>
                                <w:szCs w:val="24"/>
                              </w:rPr>
                            </w:pPr>
                            <w:r>
                              <w:t>Created websites for small businesses, nonprofits, and churches.</w:t>
                            </w:r>
                          </w:p>
                          <w:p w14:paraId="2EE36D0C" w14:textId="067A05A4" w:rsidR="000A00C1" w:rsidRPr="00D027F0" w:rsidRDefault="00D027F0" w:rsidP="00D027F0">
                            <w:pPr>
                              <w:pStyle w:val="ListBullet"/>
                              <w:rPr>
                                <w:rFonts w:cs="Times New Roman"/>
                                <w:color w:val="auto"/>
                                <w:position w:val="0"/>
                                <w:szCs w:val="24"/>
                              </w:rPr>
                            </w:pPr>
                            <w:r>
                              <w:t>Developed strong time management and self-discipline skills.</w:t>
                            </w:r>
                          </w:p>
                          <w:p w14:paraId="65E1E17F" w14:textId="77777777" w:rsidR="00D027F0" w:rsidRDefault="00D027F0" w:rsidP="00D027F0">
                            <w:pPr>
                              <w:pStyle w:val="ListBullet"/>
                              <w:rPr>
                                <w:rFonts w:cs="Times New Roman"/>
                                <w:color w:val="auto"/>
                                <w:position w:val="0"/>
                                <w:szCs w:val="24"/>
                              </w:rPr>
                            </w:pPr>
                            <w:r>
                              <w:t>Improved problem-solving abilities and personal development skills.</w:t>
                            </w:r>
                          </w:p>
                          <w:p w14:paraId="716A2BA8" w14:textId="42298D1F" w:rsidR="000A00C1" w:rsidRPr="00D027F0" w:rsidRDefault="00D027F0" w:rsidP="00D027F0">
                            <w:pPr>
                              <w:pStyle w:val="ListBullet"/>
                              <w:rPr>
                                <w:rFonts w:cs="Times New Roman"/>
                                <w:color w:val="auto"/>
                                <w:position w:val="0"/>
                                <w:szCs w:val="24"/>
                              </w:rPr>
                            </w:pPr>
                            <w:r>
                              <w:t>Built approximately 10 websites from scratch, tailoring solutions to client needs.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1506" id="Text Box 2" o:spid="_x0000_s1027" type="#_x0000_t202" style="position:absolute;left:0;text-align:left;margin-left:28.5pt;margin-top:212.25pt;width:378pt;height:54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" filled="f" stroked="f">
                <v:textbox>
                  <w:txbxContent>
                    <w:p w14:paraId="6B8D413D" w14:textId="77777777" w:rsidR="00F00D23" w:rsidRPr="00F00D23" w:rsidRDefault="00F00D23" w:rsidP="00F00D23">
                      <w:pPr>
                        <w:pStyle w:val="Heading1"/>
                      </w:pPr>
                      <w:r w:rsidRPr="00F00D23">
                        <w:t>Work Experience</w:t>
                      </w:r>
                    </w:p>
                    <w:p w14:paraId="250CAC4F" w14:textId="77777777" w:rsidR="00F00D23" w:rsidRPr="00AE3DA9" w:rsidRDefault="00F00D23" w:rsidP="00AE3DA9">
                      <w:pPr>
                        <w:pStyle w:val="Smallspace"/>
                      </w:pPr>
                    </w:p>
                    <w:p w14:paraId="723B22F2" w14:textId="5E29178C" w:rsidR="00F00D23" w:rsidRPr="00DB7C3E" w:rsidRDefault="00F00D23" w:rsidP="0065772F">
                      <w:pPr>
                        <w:pStyle w:val="Heading2"/>
                      </w:pPr>
                      <w:r>
                        <w:t xml:space="preserve">Software </w:t>
                      </w:r>
                      <w:r w:rsidR="00C71CB1">
                        <w:t>Developer</w:t>
                      </w:r>
                    </w:p>
                    <w:p w14:paraId="61B88C5B" w14:textId="121BB146" w:rsidR="00F00D23" w:rsidRPr="0065772F" w:rsidRDefault="00C71CB1" w:rsidP="0065772F">
                      <w:pPr>
                        <w:pStyle w:val="Heading3"/>
                      </w:pPr>
                      <w:r>
                        <w:t>True Manufacturing</w:t>
                      </w:r>
                      <w:r w:rsidR="00F00D23" w:rsidRPr="0065772F">
                        <w:t>,</w:t>
                      </w:r>
                      <w:r>
                        <w:t xml:space="preserve"> St. Peters, Mo.</w:t>
                      </w:r>
                      <w:r w:rsidR="00F00D23" w:rsidRPr="0065772F">
                        <w:t xml:space="preserve"> | 20</w:t>
                      </w:r>
                      <w:r w:rsidR="000A00C1">
                        <w:t>19</w:t>
                      </w:r>
                      <w:r w:rsidR="00F00D23" w:rsidRPr="0065772F">
                        <w:t>- Present</w:t>
                      </w:r>
                    </w:p>
                    <w:p w14:paraId="7FD01D2E" w14:textId="77777777" w:rsidR="00684DFE" w:rsidRPr="00684DFE" w:rsidRDefault="00684DFE" w:rsidP="00684DFE">
                      <w:pPr>
                        <w:numPr>
                          <w:ilvl w:val="0"/>
                          <w:numId w:val="9"/>
                        </w:numPr>
                        <w:rPr>
                          <w:position w:val="9"/>
                          <w:szCs w:val="22"/>
                        </w:rPr>
                      </w:pPr>
                      <w:r w:rsidRPr="00684DFE">
                        <w:rPr>
                          <w:position w:val="9"/>
                          <w:szCs w:val="22"/>
                        </w:rPr>
                        <w:t>Initially brought on to assist with the upgrade of the Enterprise Resource Planning (ERP) software.</w:t>
                      </w:r>
                    </w:p>
                    <w:p w14:paraId="6DFC74F4" w14:textId="77777777" w:rsidR="00684DFE" w:rsidRPr="00684DFE" w:rsidRDefault="00684DFE" w:rsidP="00F41334">
                      <w:pPr>
                        <w:numPr>
                          <w:ilvl w:val="0"/>
                          <w:numId w:val="9"/>
                        </w:numPr>
                        <w:jc w:val="left"/>
                        <w:rPr>
                          <w:position w:val="9"/>
                          <w:szCs w:val="22"/>
                        </w:rPr>
                      </w:pPr>
                      <w:r w:rsidRPr="00684DFE">
                        <w:rPr>
                          <w:position w:val="9"/>
                          <w:szCs w:val="22"/>
                        </w:rPr>
                        <w:t>Transitioned to a full developer role, updating several legacy desktop and internal web applications.</w:t>
                      </w:r>
                    </w:p>
                    <w:p w14:paraId="091FAF9A" w14:textId="3BB9F2CE" w:rsidR="00684DFE" w:rsidRPr="00684DFE" w:rsidRDefault="00684DFE" w:rsidP="00684DFE">
                      <w:pPr>
                        <w:numPr>
                          <w:ilvl w:val="0"/>
                          <w:numId w:val="9"/>
                        </w:numPr>
                        <w:rPr>
                          <w:position w:val="9"/>
                          <w:szCs w:val="22"/>
                        </w:rPr>
                      </w:pPr>
                      <w:r w:rsidRPr="00684DFE">
                        <w:rPr>
                          <w:position w:val="9"/>
                          <w:szCs w:val="22"/>
                        </w:rPr>
                        <w:t>Utilized WordPress expertise to join the customer-facing team after the departure of a senior developer.</w:t>
                      </w:r>
                    </w:p>
                    <w:p w14:paraId="1FA05D45" w14:textId="77777777" w:rsidR="00684DFE" w:rsidRPr="00684DFE" w:rsidRDefault="00684DFE" w:rsidP="00684DFE">
                      <w:pPr>
                        <w:numPr>
                          <w:ilvl w:val="0"/>
                          <w:numId w:val="9"/>
                        </w:numPr>
                        <w:rPr>
                          <w:position w:val="9"/>
                          <w:szCs w:val="22"/>
                        </w:rPr>
                      </w:pPr>
                      <w:r w:rsidRPr="00684DFE">
                        <w:rPr>
                          <w:position w:val="9"/>
                          <w:szCs w:val="22"/>
                        </w:rPr>
                        <w:t>Led the successful rewrite of the customer-facing API, significantly improving performance, scalability, and maintainability.</w:t>
                      </w:r>
                    </w:p>
                    <w:p w14:paraId="7C58D261" w14:textId="4E8CEEF0" w:rsidR="00820835" w:rsidRDefault="00820835" w:rsidP="00820835">
                      <w:pPr>
                        <w:numPr>
                          <w:ilvl w:val="0"/>
                          <w:numId w:val="9"/>
                        </w:numPr>
                        <w:rPr>
                          <w:position w:val="9"/>
                          <w:szCs w:val="22"/>
                        </w:rPr>
                      </w:pPr>
                      <w:r>
                        <w:rPr>
                          <w:position w:val="9"/>
                          <w:szCs w:val="22"/>
                        </w:rPr>
                        <w:t>Lead</w:t>
                      </w:r>
                      <w:r w:rsidRPr="00820835">
                        <w:rPr>
                          <w:position w:val="9"/>
                          <w:szCs w:val="22"/>
                        </w:rPr>
                        <w:t xml:space="preserve"> developer in migrating the corporate website from Kentico to </w:t>
                      </w:r>
                      <w:proofErr w:type="spellStart"/>
                      <w:r w:rsidRPr="00820835">
                        <w:rPr>
                          <w:position w:val="9"/>
                          <w:szCs w:val="22"/>
                        </w:rPr>
                        <w:t>WPEngine</w:t>
                      </w:r>
                      <w:proofErr w:type="spellEnd"/>
                      <w:r w:rsidRPr="00820835">
                        <w:rPr>
                          <w:position w:val="9"/>
                          <w:szCs w:val="22"/>
                        </w:rPr>
                        <w:t>, improving site stability and content management.</w:t>
                      </w:r>
                    </w:p>
                    <w:p w14:paraId="62EAF078" w14:textId="6C6E612F" w:rsidR="00F00D23" w:rsidRDefault="00820835" w:rsidP="00820835">
                      <w:pPr>
                        <w:numPr>
                          <w:ilvl w:val="0"/>
                          <w:numId w:val="9"/>
                        </w:numPr>
                        <w:rPr>
                          <w:position w:val="9"/>
                          <w:szCs w:val="22"/>
                        </w:rPr>
                      </w:pPr>
                      <w:r w:rsidRPr="00820835">
                        <w:rPr>
                          <w:position w:val="9"/>
                          <w:szCs w:val="22"/>
                        </w:rPr>
                        <w:t>Le</w:t>
                      </w:r>
                      <w:r>
                        <w:rPr>
                          <w:position w:val="9"/>
                          <w:szCs w:val="22"/>
                        </w:rPr>
                        <w:t>a</w:t>
                      </w:r>
                      <w:r w:rsidRPr="00820835">
                        <w:rPr>
                          <w:position w:val="9"/>
                          <w:szCs w:val="22"/>
                        </w:rPr>
                        <w:t>d develop</w:t>
                      </w:r>
                      <w:r>
                        <w:rPr>
                          <w:position w:val="9"/>
                          <w:szCs w:val="22"/>
                        </w:rPr>
                        <w:t>er</w:t>
                      </w:r>
                      <w:r w:rsidRPr="00820835">
                        <w:rPr>
                          <w:position w:val="9"/>
                          <w:szCs w:val="22"/>
                        </w:rPr>
                        <w:t xml:space="preserve"> </w:t>
                      </w:r>
                      <w:r>
                        <w:rPr>
                          <w:position w:val="9"/>
                          <w:szCs w:val="22"/>
                        </w:rPr>
                        <w:t>in the</w:t>
                      </w:r>
                      <w:r w:rsidRPr="00820835">
                        <w:rPr>
                          <w:position w:val="9"/>
                          <w:szCs w:val="22"/>
                        </w:rPr>
                        <w:t xml:space="preserve"> transition</w:t>
                      </w:r>
                      <w:r>
                        <w:rPr>
                          <w:position w:val="9"/>
                          <w:szCs w:val="22"/>
                        </w:rPr>
                        <w:t xml:space="preserve"> of</w:t>
                      </w:r>
                      <w:r w:rsidRPr="00820835">
                        <w:rPr>
                          <w:position w:val="9"/>
                          <w:szCs w:val="22"/>
                        </w:rPr>
                        <w:t xml:space="preserve"> </w:t>
                      </w:r>
                      <w:r>
                        <w:rPr>
                          <w:position w:val="9"/>
                          <w:szCs w:val="22"/>
                        </w:rPr>
                        <w:t>our</w:t>
                      </w:r>
                      <w:r w:rsidRPr="00820835">
                        <w:rPr>
                          <w:position w:val="9"/>
                          <w:szCs w:val="22"/>
                        </w:rPr>
                        <w:t xml:space="preserve"> B2B ColdFusion eCommerce solution to Shopify</w:t>
                      </w:r>
                      <w:r>
                        <w:rPr>
                          <w:position w:val="9"/>
                          <w:szCs w:val="22"/>
                        </w:rPr>
                        <w:t>.</w:t>
                      </w:r>
                    </w:p>
                    <w:p w14:paraId="3B9941C1" w14:textId="77777777" w:rsidR="00820835" w:rsidRPr="00820835" w:rsidRDefault="00820835" w:rsidP="00820835">
                      <w:pPr>
                        <w:rPr>
                          <w:position w:val="9"/>
                          <w:szCs w:val="22"/>
                        </w:rPr>
                      </w:pPr>
                    </w:p>
                    <w:p w14:paraId="6A181AC9" w14:textId="0A4F6CCF" w:rsidR="00F00D23" w:rsidRPr="0065772F" w:rsidRDefault="00C71CB1" w:rsidP="0065772F">
                      <w:pPr>
                        <w:pStyle w:val="Heading2"/>
                      </w:pPr>
                      <w:r>
                        <w:t>Factory Department Lead</w:t>
                      </w:r>
                    </w:p>
                    <w:p w14:paraId="39C88024" w14:textId="264B15E3" w:rsidR="00F00D23" w:rsidRPr="0065772F" w:rsidRDefault="00D027F0" w:rsidP="0065772F">
                      <w:pPr>
                        <w:pStyle w:val="Heading3"/>
                      </w:pPr>
                      <w:r>
                        <w:t>True Manufacturing</w:t>
                      </w:r>
                      <w:r w:rsidRPr="0065772F">
                        <w:t>,</w:t>
                      </w:r>
                      <w:r>
                        <w:t xml:space="preserve"> St. Peters, Mo.</w:t>
                      </w:r>
                      <w:r w:rsidRPr="0065772F">
                        <w:t xml:space="preserve"> </w:t>
                      </w:r>
                      <w:r w:rsidR="00F00D23" w:rsidRPr="0065772F">
                        <w:t>| 20</w:t>
                      </w:r>
                      <w:r w:rsidR="000A00C1">
                        <w:t>07</w:t>
                      </w:r>
                      <w:r w:rsidR="00F00D23" w:rsidRPr="0065772F">
                        <w:t>- 20</w:t>
                      </w:r>
                      <w:r w:rsidR="000A00C1">
                        <w:t>19</w:t>
                      </w:r>
                    </w:p>
                    <w:p w14:paraId="46E57A4B" w14:textId="77777777" w:rsidR="00275521" w:rsidRPr="00275521" w:rsidRDefault="00275521" w:rsidP="00275521">
                      <w:pPr>
                        <w:pStyle w:val="ListBullet"/>
                        <w:numPr>
                          <w:ilvl w:val="0"/>
                          <w:numId w:val="6"/>
                        </w:numPr>
                      </w:pPr>
                      <w:r w:rsidRPr="00275521">
                        <w:t>Promoted to Department Lead in 2012.</w:t>
                      </w:r>
                    </w:p>
                    <w:p w14:paraId="6C915DEB" w14:textId="77777777" w:rsidR="00275521" w:rsidRPr="00275521" w:rsidRDefault="00275521" w:rsidP="00275521">
                      <w:pPr>
                        <w:pStyle w:val="ListBullet"/>
                        <w:numPr>
                          <w:ilvl w:val="0"/>
                          <w:numId w:val="6"/>
                        </w:numPr>
                      </w:pPr>
                      <w:r w:rsidRPr="00275521">
                        <w:t>Managed production goals, labor distribution, and workload balancing for line workers.</w:t>
                      </w:r>
                    </w:p>
                    <w:p w14:paraId="1FCCF5F0" w14:textId="77777777" w:rsidR="00275521" w:rsidRPr="00275521" w:rsidRDefault="00275521" w:rsidP="00275521">
                      <w:pPr>
                        <w:pStyle w:val="ListBullet"/>
                        <w:numPr>
                          <w:ilvl w:val="0"/>
                          <w:numId w:val="6"/>
                        </w:numPr>
                      </w:pPr>
                      <w:r w:rsidRPr="00275521">
                        <w:t>Developed strategies to balance conflicting company objectives while maintaining efficiency.</w:t>
                      </w:r>
                    </w:p>
                    <w:p w14:paraId="24A1D4CB" w14:textId="299C2D53" w:rsidR="000A00C1" w:rsidRDefault="00275521" w:rsidP="00275521">
                      <w:pPr>
                        <w:pStyle w:val="ListBullet"/>
                        <w:numPr>
                          <w:ilvl w:val="0"/>
                          <w:numId w:val="6"/>
                        </w:numPr>
                      </w:pPr>
                      <w:r w:rsidRPr="00275521">
                        <w:t>Created meaningful, challenging goals and actionable plans to achieve them</w:t>
                      </w:r>
                    </w:p>
                    <w:p w14:paraId="3BB56E20" w14:textId="77777777" w:rsidR="00275521" w:rsidRDefault="00275521" w:rsidP="0027552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/>
                      </w:pPr>
                    </w:p>
                    <w:p w14:paraId="1119B263" w14:textId="59962EEB" w:rsidR="000A00C1" w:rsidRPr="0065772F" w:rsidRDefault="000A00C1" w:rsidP="000A00C1">
                      <w:pPr>
                        <w:pStyle w:val="Heading2"/>
                      </w:pPr>
                      <w:r>
                        <w:t>Freelance Web Developer</w:t>
                      </w:r>
                    </w:p>
                    <w:p w14:paraId="21DD383D" w14:textId="6754371E" w:rsidR="000A00C1" w:rsidRPr="0065772F" w:rsidRDefault="000A00C1" w:rsidP="000A00C1">
                      <w:pPr>
                        <w:pStyle w:val="Heading3"/>
                      </w:pPr>
                      <w:r>
                        <w:t>Deimund Designs</w:t>
                      </w:r>
                      <w:r w:rsidRPr="0065772F">
                        <w:t xml:space="preserve"> | 20</w:t>
                      </w:r>
                      <w:r>
                        <w:t>15</w:t>
                      </w:r>
                      <w:r w:rsidRPr="0065772F">
                        <w:t>- 20</w:t>
                      </w:r>
                      <w:r>
                        <w:t>19</w:t>
                      </w:r>
                    </w:p>
                    <w:p w14:paraId="3EC33F72" w14:textId="01F7FC85" w:rsidR="000A00C1" w:rsidRPr="00D027F0" w:rsidRDefault="00D027F0" w:rsidP="00D027F0">
                      <w:pPr>
                        <w:pStyle w:val="ListBullet"/>
                        <w:rPr>
                          <w:rFonts w:cs="Times New Roman"/>
                          <w:color w:val="auto"/>
                          <w:position w:val="0"/>
                          <w:szCs w:val="24"/>
                        </w:rPr>
                      </w:pPr>
                      <w:r>
                        <w:t>Created websites for small businesses, nonprofits, and churches.</w:t>
                      </w:r>
                    </w:p>
                    <w:p w14:paraId="2EE36D0C" w14:textId="067A05A4" w:rsidR="000A00C1" w:rsidRPr="00D027F0" w:rsidRDefault="00D027F0" w:rsidP="00D027F0">
                      <w:pPr>
                        <w:pStyle w:val="ListBullet"/>
                        <w:rPr>
                          <w:rFonts w:cs="Times New Roman"/>
                          <w:color w:val="auto"/>
                          <w:position w:val="0"/>
                          <w:szCs w:val="24"/>
                        </w:rPr>
                      </w:pPr>
                      <w:r>
                        <w:t>Developed strong time management and self-discipline skills.</w:t>
                      </w:r>
                    </w:p>
                    <w:p w14:paraId="65E1E17F" w14:textId="77777777" w:rsidR="00D027F0" w:rsidRDefault="00D027F0" w:rsidP="00D027F0">
                      <w:pPr>
                        <w:pStyle w:val="ListBullet"/>
                        <w:rPr>
                          <w:rFonts w:cs="Times New Roman"/>
                          <w:color w:val="auto"/>
                          <w:position w:val="0"/>
                          <w:szCs w:val="24"/>
                        </w:rPr>
                      </w:pPr>
                      <w:r>
                        <w:t>Improved problem-solving abilities and personal development skills.</w:t>
                      </w:r>
                    </w:p>
                    <w:p w14:paraId="716A2BA8" w14:textId="42298D1F" w:rsidR="000A00C1" w:rsidRPr="00D027F0" w:rsidRDefault="00D027F0" w:rsidP="00D027F0">
                      <w:pPr>
                        <w:pStyle w:val="ListBullet"/>
                        <w:rPr>
                          <w:rFonts w:cs="Times New Roman"/>
                          <w:color w:val="auto"/>
                          <w:position w:val="0"/>
                          <w:szCs w:val="24"/>
                        </w:rPr>
                      </w:pPr>
                      <w:r>
                        <w:t>Built approximately 10 websites from scratch, tailoring solutions to client needs.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05DDEC7F" wp14:editId="681797D6">
                <wp:simplePos x="0" y="0"/>
                <wp:positionH relativeFrom="page">
                  <wp:posOffset>5200650</wp:posOffset>
                </wp:positionH>
                <wp:positionV relativeFrom="page">
                  <wp:posOffset>8429625</wp:posOffset>
                </wp:positionV>
                <wp:extent cx="2495550" cy="13811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381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F0586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Education</w:t>
                            </w:r>
                          </w:p>
                          <w:p w14:paraId="7CB3D0C0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4DB00B9D" w14:textId="77777777" w:rsidR="00F00D23" w:rsidRPr="0065772F" w:rsidRDefault="00F00D23" w:rsidP="0065772F">
                            <w:pPr>
                              <w:rPr>
                                <w:rStyle w:val="Emphasis"/>
                              </w:rPr>
                            </w:pPr>
                            <w:r w:rsidRPr="0065772F">
                              <w:rPr>
                                <w:rStyle w:val="Emphasis"/>
                              </w:rPr>
                              <w:t>Associate’s degree</w:t>
                            </w:r>
                          </w:p>
                          <w:p w14:paraId="2057A043" w14:textId="77777777" w:rsidR="00D027F0" w:rsidRDefault="00D027F0" w:rsidP="0065772F">
                            <w:r>
                              <w:t>St. Charles</w:t>
                            </w:r>
                            <w:r w:rsidR="00C71CB1">
                              <w:t xml:space="preserve"> County </w:t>
                            </w:r>
                          </w:p>
                          <w:p w14:paraId="75BA6FC2" w14:textId="1F01BA5F" w:rsidR="00F00D23" w:rsidRDefault="00C71CB1" w:rsidP="0065772F">
                            <w:r>
                              <w:t>Community College</w:t>
                            </w:r>
                          </w:p>
                          <w:p w14:paraId="49638159" w14:textId="77777777" w:rsidR="00D027F0" w:rsidRPr="00D027F0" w:rsidRDefault="00D027F0" w:rsidP="0065772F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C5E4AA2" w14:textId="27DD1103" w:rsidR="00F00D23" w:rsidRPr="00DB7C3E" w:rsidRDefault="00D027F0" w:rsidP="0065772F">
                            <w:r>
                              <w:t>1998-</w:t>
                            </w:r>
                            <w:r w:rsidR="00F00D23">
                              <w:t>20</w:t>
                            </w:r>
                            <w:r w:rsidR="00C71CB1">
                              <w:t>0</w:t>
                            </w:r>
                            <w:r w:rsidR="000A00C1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DEC7F" id="_x0000_s1028" type="#_x0000_t202" style="position:absolute;left:0;text-align:left;margin-left:409.5pt;margin-top:663.75pt;width:196.5pt;height:10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" filled="f" stroked="f">
                <v:textbox>
                  <w:txbxContent>
                    <w:p w14:paraId="50EF0586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Education</w:t>
                      </w:r>
                    </w:p>
                    <w:p w14:paraId="7CB3D0C0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4DB00B9D" w14:textId="77777777" w:rsidR="00F00D23" w:rsidRPr="0065772F" w:rsidRDefault="00F00D23" w:rsidP="0065772F">
                      <w:pPr>
                        <w:rPr>
                          <w:rStyle w:val="Emphasis"/>
                        </w:rPr>
                      </w:pPr>
                      <w:r w:rsidRPr="0065772F">
                        <w:rPr>
                          <w:rStyle w:val="Emphasis"/>
                        </w:rPr>
                        <w:t>Associate’s degree</w:t>
                      </w:r>
                    </w:p>
                    <w:p w14:paraId="2057A043" w14:textId="77777777" w:rsidR="00D027F0" w:rsidRDefault="00D027F0" w:rsidP="0065772F">
                      <w:r>
                        <w:t>St. Charles</w:t>
                      </w:r>
                      <w:r w:rsidR="00C71CB1">
                        <w:t xml:space="preserve"> County </w:t>
                      </w:r>
                    </w:p>
                    <w:p w14:paraId="75BA6FC2" w14:textId="1F01BA5F" w:rsidR="00F00D23" w:rsidRDefault="00C71CB1" w:rsidP="0065772F">
                      <w:r>
                        <w:t>Community College</w:t>
                      </w:r>
                    </w:p>
                    <w:p w14:paraId="49638159" w14:textId="77777777" w:rsidR="00D027F0" w:rsidRPr="00D027F0" w:rsidRDefault="00D027F0" w:rsidP="0065772F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0C5E4AA2" w14:textId="27DD1103" w:rsidR="00F00D23" w:rsidRPr="00DB7C3E" w:rsidRDefault="00D027F0" w:rsidP="0065772F">
                      <w:r>
                        <w:t>1998-</w:t>
                      </w:r>
                      <w:r w:rsidR="00F00D23">
                        <w:t>20</w:t>
                      </w:r>
                      <w:r w:rsidR="00C71CB1">
                        <w:t>0</w:t>
                      </w:r>
                      <w:r w:rsidR="000A00C1">
                        <w:t>0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316359A8" wp14:editId="0C15B6FD">
                <wp:simplePos x="0" y="0"/>
                <wp:positionH relativeFrom="page">
                  <wp:posOffset>5200650</wp:posOffset>
                </wp:positionH>
                <wp:positionV relativeFrom="page">
                  <wp:posOffset>2724150</wp:posOffset>
                </wp:positionV>
                <wp:extent cx="2524125" cy="14097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045B3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Skills</w:t>
                            </w:r>
                          </w:p>
                          <w:p w14:paraId="7FCEE294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3ED74007" w14:textId="1D656912" w:rsidR="00F00D23" w:rsidRDefault="00D027F0" w:rsidP="000B296B">
                            <w:pPr>
                              <w:pStyle w:val="ListBullet2"/>
                            </w:pPr>
                            <w:r>
                              <w:t>Html, JS, CSS, React, Node</w:t>
                            </w:r>
                          </w:p>
                          <w:p w14:paraId="1C8162EB" w14:textId="77777777" w:rsidR="006C2F30" w:rsidRDefault="00D027F0" w:rsidP="000B296B">
                            <w:pPr>
                              <w:pStyle w:val="ListBullet2"/>
                            </w:pPr>
                            <w:r>
                              <w:t>C#, C</w:t>
                            </w:r>
                            <w:r w:rsidR="00275521">
                              <w:t>SHTML</w:t>
                            </w:r>
                            <w:r>
                              <w:t>, PHP,</w:t>
                            </w:r>
                          </w:p>
                          <w:p w14:paraId="4313FD9B" w14:textId="73018612" w:rsidR="00D027F0" w:rsidRPr="000B296B" w:rsidRDefault="00D027F0" w:rsidP="00F41334">
                            <w:pPr>
                              <w:pStyle w:val="ListBullet2"/>
                              <w:jc w:val="left"/>
                            </w:pPr>
                            <w:r>
                              <w:t xml:space="preserve"> Liquid </w:t>
                            </w:r>
                            <w:r w:rsidR="00275521">
                              <w:t>(Shopify)</w:t>
                            </w:r>
                          </w:p>
                          <w:p w14:paraId="7DE12E0D" w14:textId="75C3B10A" w:rsidR="00F00D23" w:rsidRPr="000B296B" w:rsidRDefault="0065772F" w:rsidP="00D027F0">
                            <w:pPr>
                              <w:pStyle w:val="ListBullet2"/>
                            </w:pPr>
                            <w:r w:rsidRPr="000B296B">
                              <w:t>T</w:t>
                            </w:r>
                            <w:r w:rsidR="00D027F0">
                              <w:t xml:space="preserve">SQL, </w:t>
                            </w:r>
                            <w:r w:rsidR="00275521">
                              <w:t>MySQL</w:t>
                            </w:r>
                          </w:p>
                          <w:p w14:paraId="7D3FABE3" w14:textId="3205C4F8" w:rsidR="00F00D23" w:rsidRPr="00DB7C3E" w:rsidRDefault="00D027F0" w:rsidP="00275521">
                            <w:pPr>
                              <w:pStyle w:val="ListBullet2"/>
                              <w:rPr>
                                <w:rFonts w:ascii="Source Sans Pro" w:hAnsi="Source Sans Pro"/>
                              </w:rPr>
                            </w:pPr>
                            <w:r>
                              <w:t>Agile Methodolo</w:t>
                            </w:r>
                            <w:r w:rsidR="00275521">
                              <w:t>gy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59A8" id="_x0000_s1029" type="#_x0000_t202" style="position:absolute;left:0;text-align:left;margin-left:409.5pt;margin-top:214.5pt;width:198.75pt;height:11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" filled="f" stroked="f">
                <v:textbox>
                  <w:txbxContent>
                    <w:p w14:paraId="7E9045B3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Skills</w:t>
                      </w:r>
                    </w:p>
                    <w:p w14:paraId="7FCEE294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3ED74007" w14:textId="1D656912" w:rsidR="00F00D23" w:rsidRDefault="00D027F0" w:rsidP="000B296B">
                      <w:pPr>
                        <w:pStyle w:val="ListBullet2"/>
                      </w:pPr>
                      <w:r>
                        <w:t>Html, JS, CSS, React, Node</w:t>
                      </w:r>
                    </w:p>
                    <w:p w14:paraId="1C8162EB" w14:textId="77777777" w:rsidR="006C2F30" w:rsidRDefault="00D027F0" w:rsidP="000B296B">
                      <w:pPr>
                        <w:pStyle w:val="ListBullet2"/>
                      </w:pPr>
                      <w:r>
                        <w:t>C#, C</w:t>
                      </w:r>
                      <w:r w:rsidR="00275521">
                        <w:t>SHTML</w:t>
                      </w:r>
                      <w:r>
                        <w:t>, PHP,</w:t>
                      </w:r>
                    </w:p>
                    <w:p w14:paraId="4313FD9B" w14:textId="73018612" w:rsidR="00D027F0" w:rsidRPr="000B296B" w:rsidRDefault="00D027F0" w:rsidP="00F41334">
                      <w:pPr>
                        <w:pStyle w:val="ListBullet2"/>
                        <w:jc w:val="left"/>
                      </w:pPr>
                      <w:r>
                        <w:t xml:space="preserve"> Liquid </w:t>
                      </w:r>
                      <w:r w:rsidR="00275521">
                        <w:t>(Shopify)</w:t>
                      </w:r>
                    </w:p>
                    <w:p w14:paraId="7DE12E0D" w14:textId="75C3B10A" w:rsidR="00F00D23" w:rsidRPr="000B296B" w:rsidRDefault="0065772F" w:rsidP="00D027F0">
                      <w:pPr>
                        <w:pStyle w:val="ListBullet2"/>
                      </w:pPr>
                      <w:r w:rsidRPr="000B296B">
                        <w:t>T</w:t>
                      </w:r>
                      <w:r w:rsidR="00D027F0">
                        <w:t xml:space="preserve">SQL, </w:t>
                      </w:r>
                      <w:r w:rsidR="00275521">
                        <w:t>MySQL</w:t>
                      </w:r>
                    </w:p>
                    <w:p w14:paraId="7D3FABE3" w14:textId="3205C4F8" w:rsidR="00F00D23" w:rsidRPr="00DB7C3E" w:rsidRDefault="00D027F0" w:rsidP="00275521">
                      <w:pPr>
                        <w:pStyle w:val="ListBullet2"/>
                        <w:rPr>
                          <w:rFonts w:ascii="Source Sans Pro" w:hAnsi="Source Sans Pro"/>
                        </w:rPr>
                      </w:pPr>
                      <w:r>
                        <w:t>Agile Methodolo</w:t>
                      </w:r>
                      <w:r w:rsidR="00275521">
                        <w:t>gy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2330D057" wp14:editId="22B56DE7">
                <wp:simplePos x="0" y="0"/>
                <wp:positionH relativeFrom="page">
                  <wp:posOffset>5193665</wp:posOffset>
                </wp:positionH>
                <wp:positionV relativeFrom="page">
                  <wp:posOffset>2715895</wp:posOffset>
                </wp:positionV>
                <wp:extent cx="0" cy="6876288"/>
                <wp:effectExtent l="0" t="0" r="38100" b="20320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62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8AC9E" id="Straight Connector 31" o:spid="_x0000_s1026" alt="&quot;&quot;" style="position:absolute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408.95pt,213.85pt" to="408.95pt,7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" strokecolor="#737373 [1614]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1" layoutInCell="1" allowOverlap="1" wp14:anchorId="50D05DD2" wp14:editId="006CE586">
                <wp:simplePos x="0" y="0"/>
                <wp:positionH relativeFrom="page">
                  <wp:posOffset>5200650</wp:posOffset>
                </wp:positionH>
                <wp:positionV relativeFrom="page">
                  <wp:posOffset>4086225</wp:posOffset>
                </wp:positionV>
                <wp:extent cx="2219325" cy="44767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447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D4F1F" w14:textId="5F4F3238" w:rsidR="00566DB4" w:rsidRPr="00DB7C3E" w:rsidRDefault="000B1900" w:rsidP="00566DB4">
                            <w:pPr>
                              <w:pStyle w:val="Heading1"/>
                            </w:pPr>
                            <w:r>
                              <w:t xml:space="preserve">Key </w:t>
                            </w:r>
                            <w:r w:rsidR="00566DB4">
                              <w:t>Achievements</w:t>
                            </w:r>
                          </w:p>
                          <w:p w14:paraId="2EE10B97" w14:textId="77777777" w:rsidR="00566DB4" w:rsidRPr="000B296B" w:rsidRDefault="00566DB4" w:rsidP="00566DB4">
                            <w:pPr>
                              <w:pStyle w:val="Smallspace"/>
                            </w:pPr>
                          </w:p>
                          <w:p w14:paraId="60A7797C" w14:textId="00A800BC" w:rsidR="00566DB4" w:rsidRPr="000B296B" w:rsidRDefault="009F341B" w:rsidP="00F41334">
                            <w:pPr>
                              <w:pStyle w:val="ListBullet2"/>
                              <w:jc w:val="left"/>
                            </w:pPr>
                            <w:r w:rsidRPr="009F341B">
                              <w:t>Automated warranty claims import, saving customer service reps an estimated 10-12% of daily time. More automations in progress.</w:t>
                            </w:r>
                          </w:p>
                          <w:p w14:paraId="27522D38" w14:textId="7F192BB2" w:rsidR="00F00D23" w:rsidRDefault="007B2FC4" w:rsidP="00F41334">
                            <w:pPr>
                              <w:pStyle w:val="ListBullet2"/>
                              <w:jc w:val="left"/>
                            </w:pPr>
                            <w:r w:rsidRPr="007B2FC4">
                              <w:t>Developed a site on short notice (1+ week) for marketing to capitalize on an event.</w:t>
                            </w:r>
                          </w:p>
                          <w:p w14:paraId="1D335B73" w14:textId="5A6FCCCB" w:rsidR="007B2FC4" w:rsidRDefault="007B2FC4" w:rsidP="002115CE">
                            <w:pPr>
                              <w:pStyle w:val="ListBullet2"/>
                            </w:pPr>
                            <w:r w:rsidRPr="007B2FC4">
                              <w:t>Launched a compressor recall site in 3 days.</w:t>
                            </w:r>
                          </w:p>
                          <w:p w14:paraId="5DE3726F" w14:textId="0177BD88" w:rsidR="007B2FC4" w:rsidRDefault="000F0C7B" w:rsidP="006535AD">
                            <w:pPr>
                              <w:pStyle w:val="ListBullet2"/>
                              <w:jc w:val="left"/>
                            </w:pPr>
                            <w:r>
                              <w:t xml:space="preserve">Researched and </w:t>
                            </w:r>
                            <w:r w:rsidR="002207F1" w:rsidRPr="002207F1">
                              <w:t>Implemented privacy law compliance strategies.</w:t>
                            </w:r>
                          </w:p>
                          <w:p w14:paraId="1B81432E" w14:textId="482BFE77" w:rsidR="002207F1" w:rsidRDefault="002207F1" w:rsidP="00F41334">
                            <w:pPr>
                              <w:pStyle w:val="ListBullet2"/>
                              <w:jc w:val="left"/>
                            </w:pPr>
                            <w:r w:rsidRPr="002207F1">
                              <w:t>Created and enforced standards to bring insecure third-party code into compliance, uncovering an exposed username/password during Shopify migration.</w:t>
                            </w:r>
                          </w:p>
                          <w:p w14:paraId="6939F048" w14:textId="12461DCC" w:rsidR="002207F1" w:rsidRPr="000B296B" w:rsidRDefault="00EE244B" w:rsidP="0049301C">
                            <w:pPr>
                              <w:pStyle w:val="ListBullet2"/>
                              <w:jc w:val="left"/>
                            </w:pPr>
                            <w:r w:rsidRPr="00EE244B">
                              <w:t>Added security to our open customer-facing API.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5DD2" id="_x0000_s1030" type="#_x0000_t202" style="position:absolute;left:0;text-align:left;margin-left:409.5pt;margin-top:321.75pt;width:174.75pt;height:35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" filled="f" stroked="f">
                <v:textbox>
                  <w:txbxContent>
                    <w:p w14:paraId="164D4F1F" w14:textId="5F4F3238" w:rsidR="00566DB4" w:rsidRPr="00DB7C3E" w:rsidRDefault="000B1900" w:rsidP="00566DB4">
                      <w:pPr>
                        <w:pStyle w:val="Heading1"/>
                      </w:pPr>
                      <w:r>
                        <w:t xml:space="preserve">Key </w:t>
                      </w:r>
                      <w:r w:rsidR="00566DB4">
                        <w:t>Achievements</w:t>
                      </w:r>
                    </w:p>
                    <w:p w14:paraId="2EE10B97" w14:textId="77777777" w:rsidR="00566DB4" w:rsidRPr="000B296B" w:rsidRDefault="00566DB4" w:rsidP="00566DB4">
                      <w:pPr>
                        <w:pStyle w:val="Smallspace"/>
                      </w:pPr>
                    </w:p>
                    <w:p w14:paraId="60A7797C" w14:textId="00A800BC" w:rsidR="00566DB4" w:rsidRPr="000B296B" w:rsidRDefault="009F341B" w:rsidP="00F41334">
                      <w:pPr>
                        <w:pStyle w:val="ListBullet2"/>
                        <w:jc w:val="left"/>
                      </w:pPr>
                      <w:r w:rsidRPr="009F341B">
                        <w:t>Automated warranty claims import, saving customer service reps an estimated 10-12% of daily time. More automations in progress.</w:t>
                      </w:r>
                    </w:p>
                    <w:p w14:paraId="27522D38" w14:textId="7F192BB2" w:rsidR="00F00D23" w:rsidRDefault="007B2FC4" w:rsidP="00F41334">
                      <w:pPr>
                        <w:pStyle w:val="ListBullet2"/>
                        <w:jc w:val="left"/>
                      </w:pPr>
                      <w:r w:rsidRPr="007B2FC4">
                        <w:t>Developed a site on short notice (1+ week) for marketing to capitalize on an event.</w:t>
                      </w:r>
                    </w:p>
                    <w:p w14:paraId="1D335B73" w14:textId="5A6FCCCB" w:rsidR="007B2FC4" w:rsidRDefault="007B2FC4" w:rsidP="002115CE">
                      <w:pPr>
                        <w:pStyle w:val="ListBullet2"/>
                      </w:pPr>
                      <w:r w:rsidRPr="007B2FC4">
                        <w:t>Launched a compressor recall site in 3 days.</w:t>
                      </w:r>
                    </w:p>
                    <w:p w14:paraId="5DE3726F" w14:textId="0177BD88" w:rsidR="007B2FC4" w:rsidRDefault="000F0C7B" w:rsidP="006535AD">
                      <w:pPr>
                        <w:pStyle w:val="ListBullet2"/>
                        <w:jc w:val="left"/>
                      </w:pPr>
                      <w:r>
                        <w:t xml:space="preserve">Researched and </w:t>
                      </w:r>
                      <w:r w:rsidR="002207F1" w:rsidRPr="002207F1">
                        <w:t>Implemented privacy law compliance strategies.</w:t>
                      </w:r>
                    </w:p>
                    <w:p w14:paraId="1B81432E" w14:textId="482BFE77" w:rsidR="002207F1" w:rsidRDefault="002207F1" w:rsidP="00F41334">
                      <w:pPr>
                        <w:pStyle w:val="ListBullet2"/>
                        <w:jc w:val="left"/>
                      </w:pPr>
                      <w:r w:rsidRPr="002207F1">
                        <w:t>Created and enforced standards to bring insecure third-party code into compliance, uncovering an exposed username/password during Shopify migration.</w:t>
                      </w:r>
                    </w:p>
                    <w:p w14:paraId="6939F048" w14:textId="12461DCC" w:rsidR="002207F1" w:rsidRPr="000B296B" w:rsidRDefault="00EE244B" w:rsidP="0049301C">
                      <w:pPr>
                        <w:pStyle w:val="ListBullet2"/>
                        <w:jc w:val="left"/>
                      </w:pPr>
                      <w:r w:rsidRPr="00EE244B">
                        <w:t>Added security to our open customer-facing API.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0DEF6FA0" w14:textId="77777777" w:rsidR="00F00D23" w:rsidRDefault="00F00D23" w:rsidP="00F00D23"/>
    <w:p w14:paraId="359A04B9" w14:textId="77777777" w:rsidR="00F00D23" w:rsidRPr="00F00D23" w:rsidRDefault="00F00D23" w:rsidP="00F00D23">
      <w:pPr>
        <w:pStyle w:val="Heading1"/>
      </w:pPr>
      <w:r w:rsidRPr="00F00D23">
        <w:t>Professional Overview</w:t>
      </w:r>
    </w:p>
    <w:p w14:paraId="17FB595F" w14:textId="14CA70F2" w:rsidR="00C01E12" w:rsidRPr="00C01E12" w:rsidRDefault="00C01E12" w:rsidP="00C01E12">
      <w:r w:rsidRPr="00C01E12">
        <w:t xml:space="preserve">Full stack software developer with 10 years of experience with emphasis on front-end. Recent efforts include the successful rewrite of a customer-facing API, migrating the corporate site from Kentico to </w:t>
      </w:r>
      <w:proofErr w:type="spellStart"/>
      <w:r w:rsidRPr="00C01E12">
        <w:t>WPEngine</w:t>
      </w:r>
      <w:proofErr w:type="spellEnd"/>
      <w:r w:rsidRPr="00C01E12">
        <w:t xml:space="preserve">, and transitioning </w:t>
      </w:r>
      <w:r>
        <w:t xml:space="preserve">our </w:t>
      </w:r>
      <w:r w:rsidR="00C71CB1">
        <w:t>company</w:t>
      </w:r>
      <w:r>
        <w:t xml:space="preserve"> B2B online store</w:t>
      </w:r>
      <w:r w:rsidRPr="00C01E12">
        <w:t xml:space="preserve"> from a ColdFusion solution to Shopify.</w:t>
      </w:r>
    </w:p>
    <w:p w14:paraId="443777C6" w14:textId="77777777" w:rsidR="0071059B" w:rsidRDefault="0071059B" w:rsidP="0055578F"/>
    <w:sectPr w:rsidR="0071059B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258851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1359D4"/>
    <w:multiLevelType w:val="multilevel"/>
    <w:tmpl w:val="D6E6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B0CB0"/>
    <w:multiLevelType w:val="multilevel"/>
    <w:tmpl w:val="C18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6849D3"/>
    <w:multiLevelType w:val="multilevel"/>
    <w:tmpl w:val="E296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70FFD"/>
    <w:multiLevelType w:val="multilevel"/>
    <w:tmpl w:val="25EA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08914">
    <w:abstractNumId w:val="3"/>
  </w:num>
  <w:num w:numId="2" w16cid:durableId="505023288">
    <w:abstractNumId w:val="5"/>
  </w:num>
  <w:num w:numId="3" w16cid:durableId="313024574">
    <w:abstractNumId w:val="8"/>
  </w:num>
  <w:num w:numId="4" w16cid:durableId="1052733521">
    <w:abstractNumId w:val="1"/>
  </w:num>
  <w:num w:numId="5" w16cid:durableId="1824347043">
    <w:abstractNumId w:val="0"/>
  </w:num>
  <w:num w:numId="6" w16cid:durableId="33774585">
    <w:abstractNumId w:val="2"/>
  </w:num>
  <w:num w:numId="7" w16cid:durableId="1308899418">
    <w:abstractNumId w:val="7"/>
  </w:num>
  <w:num w:numId="8" w16cid:durableId="1906645854">
    <w:abstractNumId w:val="6"/>
  </w:num>
  <w:num w:numId="9" w16cid:durableId="143738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67"/>
    <w:rsid w:val="00036F36"/>
    <w:rsid w:val="000429E8"/>
    <w:rsid w:val="000A00C1"/>
    <w:rsid w:val="000B1900"/>
    <w:rsid w:val="000B296B"/>
    <w:rsid w:val="000F0C7B"/>
    <w:rsid w:val="00122C81"/>
    <w:rsid w:val="001E501D"/>
    <w:rsid w:val="0021183F"/>
    <w:rsid w:val="002207F1"/>
    <w:rsid w:val="00257458"/>
    <w:rsid w:val="0027097E"/>
    <w:rsid w:val="00275521"/>
    <w:rsid w:val="002A38D2"/>
    <w:rsid w:val="002E432C"/>
    <w:rsid w:val="00307FD9"/>
    <w:rsid w:val="00313787"/>
    <w:rsid w:val="0037036D"/>
    <w:rsid w:val="003905A5"/>
    <w:rsid w:val="003D10AC"/>
    <w:rsid w:val="003D16F8"/>
    <w:rsid w:val="003D346C"/>
    <w:rsid w:val="00410D8B"/>
    <w:rsid w:val="0047020C"/>
    <w:rsid w:val="0047484C"/>
    <w:rsid w:val="0049301C"/>
    <w:rsid w:val="004A5F22"/>
    <w:rsid w:val="004B79F8"/>
    <w:rsid w:val="004C0DB9"/>
    <w:rsid w:val="004F3FAB"/>
    <w:rsid w:val="005457BC"/>
    <w:rsid w:val="0055578F"/>
    <w:rsid w:val="00566DB4"/>
    <w:rsid w:val="005933EA"/>
    <w:rsid w:val="005F6967"/>
    <w:rsid w:val="005F73C2"/>
    <w:rsid w:val="006535AD"/>
    <w:rsid w:val="0065772F"/>
    <w:rsid w:val="006730BE"/>
    <w:rsid w:val="00684DFE"/>
    <w:rsid w:val="006A1D0E"/>
    <w:rsid w:val="006C2F30"/>
    <w:rsid w:val="0071059B"/>
    <w:rsid w:val="00717C6E"/>
    <w:rsid w:val="00772B75"/>
    <w:rsid w:val="00772E39"/>
    <w:rsid w:val="0077690B"/>
    <w:rsid w:val="007A3C8C"/>
    <w:rsid w:val="007B2FC4"/>
    <w:rsid w:val="00813B6C"/>
    <w:rsid w:val="00820835"/>
    <w:rsid w:val="00862E37"/>
    <w:rsid w:val="00873202"/>
    <w:rsid w:val="008C2667"/>
    <w:rsid w:val="008C57C3"/>
    <w:rsid w:val="009166FA"/>
    <w:rsid w:val="009355E0"/>
    <w:rsid w:val="009869B2"/>
    <w:rsid w:val="009A74DF"/>
    <w:rsid w:val="009D580B"/>
    <w:rsid w:val="009F341B"/>
    <w:rsid w:val="009F7DBF"/>
    <w:rsid w:val="00A141B3"/>
    <w:rsid w:val="00A43764"/>
    <w:rsid w:val="00A4544A"/>
    <w:rsid w:val="00A70776"/>
    <w:rsid w:val="00AC4D65"/>
    <w:rsid w:val="00AE3DA9"/>
    <w:rsid w:val="00AF1460"/>
    <w:rsid w:val="00B00999"/>
    <w:rsid w:val="00B03055"/>
    <w:rsid w:val="00B55C57"/>
    <w:rsid w:val="00BE7944"/>
    <w:rsid w:val="00C01E12"/>
    <w:rsid w:val="00C051E3"/>
    <w:rsid w:val="00C71CB1"/>
    <w:rsid w:val="00C77BD7"/>
    <w:rsid w:val="00C85FD6"/>
    <w:rsid w:val="00D027F0"/>
    <w:rsid w:val="00D920AB"/>
    <w:rsid w:val="00DF528B"/>
    <w:rsid w:val="00E60BEA"/>
    <w:rsid w:val="00E70E94"/>
    <w:rsid w:val="00E724A0"/>
    <w:rsid w:val="00EB3841"/>
    <w:rsid w:val="00EE244B"/>
    <w:rsid w:val="00EF6F27"/>
    <w:rsid w:val="00F00D23"/>
    <w:rsid w:val="00F41334"/>
    <w:rsid w:val="00F6163A"/>
    <w:rsid w:val="00F64F66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EAB0"/>
  <w15:chartTrackingRefBased/>
  <w15:docId w15:val="{E124CFA9-AC12-4ED1-B107-770A1996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  <w:style w:type="paragraph" w:styleId="NormalWeb">
    <w:name w:val="Normal (Web)"/>
    <w:basedOn w:val="Normal"/>
    <w:uiPriority w:val="99"/>
    <w:semiHidden/>
    <w:unhideWhenUsed/>
    <w:rsid w:val="00D027F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position w:val="0"/>
      <w:sz w:val="24"/>
    </w:rPr>
  </w:style>
  <w:style w:type="character" w:styleId="Hyperlink">
    <w:name w:val="Hyperlink"/>
    <w:basedOn w:val="DefaultParagraphFont"/>
    <w:uiPriority w:val="99"/>
    <w:unhideWhenUsed/>
    <w:rsid w:val="009355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sv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aron-deimund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aron-Deimund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www.linkedin.com/in/aaron-deimund" TargetMode="Externa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Aaron-Deimund" TargetMode="External"/><Relationship Id="rId14" Type="http://schemas.openxmlformats.org/officeDocument/2006/relationships/image" Target="media/image2.svg"/><Relationship Id="rId22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dei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resume.dotx</Template>
  <TotalTime>105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deimund</dc:creator>
  <cp:keywords/>
  <dc:description/>
  <cp:lastModifiedBy>aaron deimund</cp:lastModifiedBy>
  <cp:revision>23</cp:revision>
  <cp:lastPrinted>2023-05-10T08:16:00Z</cp:lastPrinted>
  <dcterms:created xsi:type="dcterms:W3CDTF">2025-02-10T16:30:00Z</dcterms:created>
  <dcterms:modified xsi:type="dcterms:W3CDTF">2025-02-10T19:44:00Z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